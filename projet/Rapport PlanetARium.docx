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35E59" w14:textId="77777777" w:rsidR="00EC474F" w:rsidRPr="00233A2D" w:rsidRDefault="00EC474F" w:rsidP="00C6554A">
      <w:pPr>
        <w:pStyle w:val="Photo"/>
        <w:rPr>
          <w:rFonts w:ascii="Calibri" w:hAnsi="Calibri" w:cs="Calibri"/>
          <w:color w:val="auto"/>
        </w:rPr>
      </w:pPr>
    </w:p>
    <w:p w14:paraId="087BFEA0" w14:textId="77777777" w:rsidR="00EC474F" w:rsidRPr="00233A2D" w:rsidRDefault="00EC474F" w:rsidP="00C6554A">
      <w:pPr>
        <w:pStyle w:val="Photo"/>
        <w:rPr>
          <w:rFonts w:ascii="Calibri" w:hAnsi="Calibri" w:cs="Calibri"/>
          <w:color w:val="auto"/>
        </w:rPr>
      </w:pPr>
    </w:p>
    <w:p w14:paraId="1CF72449" w14:textId="77777777" w:rsidR="00EC474F" w:rsidRPr="00233A2D" w:rsidRDefault="00EC474F" w:rsidP="00C6554A">
      <w:pPr>
        <w:pStyle w:val="Photo"/>
        <w:rPr>
          <w:rFonts w:ascii="Calibri" w:hAnsi="Calibri" w:cs="Calibri"/>
          <w:color w:val="auto"/>
        </w:rPr>
      </w:pPr>
    </w:p>
    <w:p w14:paraId="0851F881" w14:textId="77777777" w:rsidR="00EC474F" w:rsidRPr="00233A2D" w:rsidRDefault="00EC474F" w:rsidP="00C6554A">
      <w:pPr>
        <w:pStyle w:val="Photo"/>
        <w:rPr>
          <w:rFonts w:ascii="Calibri" w:hAnsi="Calibri" w:cs="Calibri"/>
          <w:color w:val="auto"/>
        </w:rPr>
      </w:pPr>
    </w:p>
    <w:p w14:paraId="4DDBBEB2" w14:textId="77777777" w:rsidR="00EC474F" w:rsidRPr="00233A2D" w:rsidRDefault="00EC474F" w:rsidP="00C6554A">
      <w:pPr>
        <w:pStyle w:val="Photo"/>
        <w:rPr>
          <w:rFonts w:ascii="Calibri" w:hAnsi="Calibri" w:cs="Calibri"/>
          <w:color w:val="auto"/>
        </w:rPr>
      </w:pPr>
    </w:p>
    <w:p w14:paraId="06811E2D" w14:textId="4BB730E6" w:rsidR="00C6554A" w:rsidRPr="00233A2D" w:rsidRDefault="002554CD" w:rsidP="00C6554A">
      <w:pPr>
        <w:pStyle w:val="Photo"/>
        <w:rPr>
          <w:rFonts w:ascii="Calibri" w:hAnsi="Calibri" w:cs="Calibri"/>
          <w:color w:val="auto"/>
        </w:rPr>
      </w:pPr>
      <w:r w:rsidRPr="00233A2D">
        <w:rPr>
          <w:rFonts w:ascii="Calibri" w:hAnsi="Calibri" w:cs="Calibri"/>
          <w:noProof/>
          <w:color w:val="auto"/>
          <w:lang w:bidi="fr-FR"/>
        </w:rPr>
        <w:drawing>
          <wp:inline distT="0" distB="0" distL="0" distR="0" wp14:anchorId="6F682EC8" wp14:editId="53075B7D">
            <wp:extent cx="5852160" cy="4116020"/>
            <wp:effectExtent l="0" t="0" r="0" b="0"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01" cy="4118651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34719D0" w14:textId="0591CAA4" w:rsidR="00C6554A" w:rsidRPr="00233A2D" w:rsidRDefault="00233A2D" w:rsidP="00860179">
      <w:pPr>
        <w:pStyle w:val="Titre"/>
        <w:rPr>
          <w:rFonts w:ascii="Calibri" w:hAnsi="Calibri" w:cs="Calibri"/>
          <w:color w:val="auto"/>
        </w:rPr>
      </w:pPr>
      <w:r w:rsidRPr="00233A2D">
        <w:rPr>
          <w:rFonts w:ascii="Calibri" w:hAnsi="Calibri" w:cs="Calibri"/>
          <w:color w:val="auto"/>
        </w:rPr>
        <w:t xml:space="preserve">Rapport </w:t>
      </w:r>
      <w:proofErr w:type="spellStart"/>
      <w:r w:rsidR="00EC474F" w:rsidRPr="00233A2D">
        <w:rPr>
          <w:rFonts w:ascii="Calibri" w:hAnsi="Calibri" w:cs="Calibri"/>
          <w:color w:val="auto"/>
        </w:rPr>
        <w:t>PlanetARium</w:t>
      </w:r>
      <w:proofErr w:type="spellEnd"/>
      <w:r w:rsidR="00DE4BE0" w:rsidRPr="00233A2D">
        <w:rPr>
          <w:rFonts w:ascii="Calibri" w:hAnsi="Calibri" w:cs="Calibri"/>
          <w:color w:val="auto"/>
        </w:rPr>
        <w:t xml:space="preserve"> </w:t>
      </w:r>
    </w:p>
    <w:p w14:paraId="79B5F4C9" w14:textId="74B8350E" w:rsidR="00C6554A" w:rsidRPr="00233A2D" w:rsidRDefault="00860179" w:rsidP="00C6554A">
      <w:pPr>
        <w:pStyle w:val="Coordonnes"/>
        <w:rPr>
          <w:rFonts w:ascii="Calibri" w:hAnsi="Calibri" w:cs="Calibri"/>
          <w:color w:val="auto"/>
        </w:rPr>
      </w:pPr>
      <w:r w:rsidRPr="00233A2D">
        <w:rPr>
          <w:rFonts w:ascii="Calibri" w:hAnsi="Calibri" w:cs="Calibri"/>
          <w:color w:val="auto"/>
        </w:rPr>
        <w:t>Sarah PLITCHA – Laura SAADA</w:t>
      </w:r>
      <w:r w:rsidR="00C6554A" w:rsidRPr="00233A2D">
        <w:rPr>
          <w:rFonts w:ascii="Calibri" w:hAnsi="Calibri" w:cs="Calibri"/>
          <w:color w:val="auto"/>
          <w:lang w:bidi="fr-FR"/>
        </w:rPr>
        <w:t xml:space="preserve"> | </w:t>
      </w:r>
      <w:r w:rsidRPr="00233A2D">
        <w:rPr>
          <w:rFonts w:ascii="Calibri" w:hAnsi="Calibri" w:cs="Calibri"/>
          <w:color w:val="auto"/>
        </w:rPr>
        <w:t>Réalité augmentée et recalage 3D</w:t>
      </w:r>
      <w:r w:rsidR="00C6554A" w:rsidRPr="00233A2D">
        <w:rPr>
          <w:rFonts w:ascii="Calibri" w:hAnsi="Calibri" w:cs="Calibri"/>
          <w:color w:val="auto"/>
          <w:lang w:bidi="fr-FR"/>
        </w:rPr>
        <w:t xml:space="preserve"> </w:t>
      </w:r>
      <w:r w:rsidR="00C6554A" w:rsidRPr="00233A2D">
        <w:rPr>
          <w:rFonts w:ascii="Calibri" w:hAnsi="Calibri" w:cs="Calibri"/>
          <w:color w:val="auto"/>
          <w:lang w:bidi="fr-FR"/>
        </w:rPr>
        <w:br w:type="page"/>
      </w:r>
    </w:p>
    <w:p w14:paraId="547CB403" w14:textId="5F3FB5B8" w:rsidR="00C6554A" w:rsidRPr="00233A2D" w:rsidRDefault="00233A2D" w:rsidP="00C6554A">
      <w:pPr>
        <w:pStyle w:val="Titre1"/>
        <w:rPr>
          <w:rFonts w:ascii="Calibri" w:hAnsi="Calibri" w:cs="Calibri"/>
          <w:color w:val="auto"/>
        </w:rPr>
      </w:pPr>
      <w:r w:rsidRPr="00233A2D">
        <w:rPr>
          <w:rFonts w:ascii="Calibri" w:hAnsi="Calibri" w:cs="Calibri"/>
          <w:color w:val="auto"/>
        </w:rPr>
        <w:lastRenderedPageBreak/>
        <w:t>Architecture de l’application</w:t>
      </w:r>
    </w:p>
    <w:sdt>
      <w:sdtPr>
        <w:rPr>
          <w:rFonts w:ascii="Calibri" w:hAnsi="Calibri" w:cs="Calibri"/>
          <w:color w:val="auto"/>
        </w:rPr>
        <w:alias w:val="Texte du paragraphe :"/>
        <w:tag w:val="Texte du paragraphe :"/>
        <w:id w:val="-335997730"/>
        <w:placeholder>
          <w:docPart w:val="DF8A7F9D11CA4F09A62B193BCFBC32CC"/>
        </w:placeholder>
        <w:temporary/>
        <w:showingPlcHdr/>
        <w15:appearance w15:val="hidden"/>
      </w:sdtPr>
      <w:sdtEndPr/>
      <w:sdtContent>
        <w:p w14:paraId="4F12ADA2" w14:textId="77777777" w:rsidR="00C6554A" w:rsidRPr="00233A2D" w:rsidRDefault="00C6554A" w:rsidP="00C6554A">
          <w:pPr>
            <w:rPr>
              <w:rFonts w:ascii="Calibri" w:hAnsi="Calibri" w:cs="Calibri"/>
              <w:color w:val="auto"/>
            </w:rPr>
          </w:pPr>
          <w:r w:rsidRPr="00233A2D">
            <w:rPr>
              <w:rFonts w:ascii="Calibri" w:hAnsi="Calibri" w:cs="Calibri"/>
              <w:color w:val="auto"/>
              <w:lang w:bidi="fr-FR"/>
            </w:rPr>
            <w:t>Pour remplacer le texte d’espace réservé sur cette page, sélectionnez-le et commencez à taper. Mais attendez un peu avant de vous lancer.</w:t>
          </w:r>
        </w:p>
        <w:p w14:paraId="1A9BF1D3" w14:textId="77777777" w:rsidR="00C6554A" w:rsidRPr="00233A2D" w:rsidRDefault="00C6554A" w:rsidP="00C6554A">
          <w:pPr>
            <w:rPr>
              <w:rFonts w:ascii="Calibri" w:hAnsi="Calibri" w:cs="Calibri"/>
              <w:color w:val="auto"/>
            </w:rPr>
          </w:pPr>
          <w:r w:rsidRPr="00233A2D">
            <w:rPr>
              <w:rFonts w:ascii="Calibri" w:hAnsi="Calibri" w:cs="Calibri"/>
              <w:color w:val="auto"/>
              <w:lang w:bidi="fr-FR"/>
            </w:rPr>
            <w:t>Consultez d’abord ces quelques conseils pour vous aider à mettre en forme votre document. Vous verrez, c’est très facile.</w:t>
          </w:r>
        </w:p>
      </w:sdtContent>
    </w:sdt>
    <w:sdt>
      <w:sdtPr>
        <w:rPr>
          <w:rFonts w:ascii="Calibri" w:hAnsi="Calibri" w:cs="Calibri"/>
          <w:color w:val="auto"/>
        </w:rPr>
        <w:alias w:val="Entrez le contenu de la puce de liste :"/>
        <w:tag w:val="Entrez le contenu de la puce de liste :"/>
        <w:id w:val="-784043198"/>
        <w:placeholder>
          <w:docPart w:val="310E148A88AA442BA737FA97D6105949"/>
        </w:placeholder>
        <w:temporary/>
        <w:showingPlcHdr/>
        <w15:appearance w15:val="hidden"/>
      </w:sdtPr>
      <w:sdtEndPr/>
      <w:sdtContent>
        <w:p w14:paraId="6B98FA8D" w14:textId="77777777" w:rsidR="00C6554A" w:rsidRPr="00233A2D" w:rsidRDefault="00C6554A" w:rsidP="00C6554A">
          <w:pPr>
            <w:pStyle w:val="Listepuces"/>
            <w:numPr>
              <w:ilvl w:val="0"/>
              <w:numId w:val="1"/>
            </w:numPr>
            <w:rPr>
              <w:rFonts w:ascii="Calibri" w:hAnsi="Calibri" w:cs="Calibri"/>
              <w:color w:val="auto"/>
            </w:rPr>
          </w:pPr>
          <w:r w:rsidRPr="00233A2D">
            <w:rPr>
              <w:rFonts w:ascii="Calibri" w:hAnsi="Calibri" w:cs="Calibri"/>
              <w:color w:val="auto"/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14:paraId="66D0D753" w14:textId="77777777" w:rsidR="00C6554A" w:rsidRPr="00233A2D" w:rsidRDefault="00C6554A" w:rsidP="00C6554A">
          <w:pPr>
            <w:pStyle w:val="Listepuces"/>
            <w:numPr>
              <w:ilvl w:val="0"/>
              <w:numId w:val="1"/>
            </w:numPr>
            <w:rPr>
              <w:rFonts w:ascii="Calibri" w:hAnsi="Calibri" w:cs="Calibri"/>
              <w:color w:val="auto"/>
            </w:rPr>
          </w:pPr>
          <w:r w:rsidRPr="00233A2D">
            <w:rPr>
              <w:rFonts w:ascii="Calibri" w:hAnsi="Calibri" w:cs="Calibri"/>
              <w:color w:val="auto"/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14:paraId="74E17EC4" w14:textId="77777777" w:rsidR="00C6554A" w:rsidRPr="00233A2D" w:rsidRDefault="00C6554A" w:rsidP="00C6554A">
          <w:pPr>
            <w:pStyle w:val="Listepuces"/>
            <w:numPr>
              <w:ilvl w:val="0"/>
              <w:numId w:val="1"/>
            </w:numPr>
            <w:rPr>
              <w:rFonts w:ascii="Calibri" w:hAnsi="Calibri" w:cs="Calibri"/>
              <w:color w:val="auto"/>
            </w:rPr>
          </w:pPr>
          <w:r w:rsidRPr="00233A2D">
            <w:rPr>
              <w:rFonts w:ascii="Calibri" w:hAnsi="Calibri" w:cs="Calibri"/>
              <w:color w:val="auto"/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sdtContent>
    </w:sdt>
    <w:p w14:paraId="09C90976" w14:textId="3EC42E14" w:rsidR="00C6554A" w:rsidRPr="00233A2D" w:rsidRDefault="00233A2D" w:rsidP="00233A2D">
      <w:pPr>
        <w:pStyle w:val="Titre1"/>
        <w:rPr>
          <w:rFonts w:ascii="Calibri" w:hAnsi="Calibri" w:cs="Calibri"/>
          <w:color w:val="auto"/>
        </w:rPr>
      </w:pPr>
      <w:r w:rsidRPr="00233A2D">
        <w:rPr>
          <w:rFonts w:ascii="Calibri" w:hAnsi="Calibri" w:cs="Calibri"/>
          <w:color w:val="auto"/>
        </w:rPr>
        <w:t xml:space="preserve">Choix techniques </w:t>
      </w:r>
    </w:p>
    <w:sdt>
      <w:sdtPr>
        <w:rPr>
          <w:rFonts w:ascii="Calibri" w:hAnsi="Calibri" w:cs="Calibri"/>
          <w:color w:val="auto"/>
        </w:rPr>
        <w:alias w:val="Texte du paragraphe :"/>
        <w:tag w:val="Texte du paragraphe :"/>
        <w:id w:val="-2013052735"/>
        <w:placeholder>
          <w:docPart w:val="28394C9F2A3D4A25BFE8A0FA598ACA38"/>
        </w:placeholder>
        <w:temporary/>
        <w:showingPlcHdr/>
        <w15:appearance w15:val="hidden"/>
      </w:sdtPr>
      <w:sdtEndPr/>
      <w:sdtContent>
        <w:p w14:paraId="007CA8D8" w14:textId="77777777" w:rsidR="00C6554A" w:rsidRPr="00233A2D" w:rsidRDefault="00C6554A" w:rsidP="00C6554A">
          <w:pPr>
            <w:rPr>
              <w:rFonts w:ascii="Calibri" w:hAnsi="Calibri" w:cs="Calibri"/>
              <w:color w:val="auto"/>
            </w:rPr>
          </w:pPr>
          <w:r w:rsidRPr="00233A2D">
            <w:rPr>
              <w:rFonts w:ascii="Calibri" w:hAnsi="Calibri" w:cs="Calibri"/>
              <w:color w:val="auto"/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14:paraId="49662A0E" w14:textId="77777777" w:rsidR="00233A2D" w:rsidRPr="00233A2D" w:rsidRDefault="00C6554A">
          <w:pPr>
            <w:rPr>
              <w:rFonts w:ascii="Calibri" w:hAnsi="Calibri" w:cs="Calibri"/>
              <w:color w:val="auto"/>
            </w:rPr>
          </w:pPr>
          <w:r w:rsidRPr="00233A2D">
            <w:rPr>
              <w:rFonts w:ascii="Calibri" w:hAnsi="Calibri" w:cs="Calibri"/>
              <w:color w:val="auto"/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p w14:paraId="3B823F69" w14:textId="5EED0EDF" w:rsidR="00233A2D" w:rsidRPr="00233A2D" w:rsidRDefault="00233A2D" w:rsidP="00233A2D">
      <w:pPr>
        <w:pStyle w:val="Titre1"/>
        <w:rPr>
          <w:rFonts w:ascii="Calibri" w:hAnsi="Calibri" w:cs="Calibri"/>
          <w:color w:val="auto"/>
        </w:rPr>
      </w:pPr>
      <w:r w:rsidRPr="00233A2D">
        <w:rPr>
          <w:rFonts w:ascii="Calibri" w:hAnsi="Calibri" w:cs="Calibri"/>
          <w:color w:val="auto"/>
        </w:rPr>
        <w:t xml:space="preserve">Interactions implémentées </w:t>
      </w:r>
    </w:p>
    <w:p w14:paraId="59E88811" w14:textId="77777777" w:rsidR="00233A2D" w:rsidRPr="00233A2D" w:rsidRDefault="00233A2D" w:rsidP="00233A2D">
      <w:pPr>
        <w:rPr>
          <w:rFonts w:ascii="Calibri" w:hAnsi="Calibri" w:cs="Calibri"/>
          <w:color w:val="auto"/>
        </w:rPr>
      </w:pPr>
    </w:p>
    <w:p w14:paraId="79254EAF" w14:textId="15654B55" w:rsidR="00233A2D" w:rsidRPr="00233A2D" w:rsidRDefault="00233A2D" w:rsidP="00233A2D">
      <w:pPr>
        <w:pStyle w:val="Titre1"/>
        <w:rPr>
          <w:rFonts w:ascii="Calibri" w:hAnsi="Calibri" w:cs="Calibri"/>
          <w:color w:val="auto"/>
        </w:rPr>
      </w:pPr>
      <w:r w:rsidRPr="00233A2D">
        <w:rPr>
          <w:rFonts w:ascii="Calibri" w:hAnsi="Calibri" w:cs="Calibri"/>
          <w:color w:val="auto"/>
        </w:rPr>
        <w:t xml:space="preserve">Défis rencontrés </w:t>
      </w:r>
    </w:p>
    <w:sectPr w:rsidR="00233A2D" w:rsidRPr="00233A2D" w:rsidSect="00D5222D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29AF3" w14:textId="77777777" w:rsidR="00DE4BE0" w:rsidRDefault="00DE4BE0" w:rsidP="00C6554A">
      <w:pPr>
        <w:spacing w:before="0" w:after="0" w:line="240" w:lineRule="auto"/>
      </w:pPr>
      <w:r>
        <w:separator/>
      </w:r>
    </w:p>
  </w:endnote>
  <w:endnote w:type="continuationSeparator" w:id="0">
    <w:p w14:paraId="6E37FF3C" w14:textId="77777777" w:rsidR="00DE4BE0" w:rsidRDefault="00DE4BE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56479" w14:textId="77777777" w:rsidR="00233A2D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CE4C0" w14:textId="77777777" w:rsidR="00DE4BE0" w:rsidRDefault="00DE4BE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67499BE" w14:textId="77777777" w:rsidR="00DE4BE0" w:rsidRDefault="00DE4BE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565261">
    <w:abstractNumId w:val="9"/>
  </w:num>
  <w:num w:numId="2" w16cid:durableId="1386098174">
    <w:abstractNumId w:val="8"/>
  </w:num>
  <w:num w:numId="3" w16cid:durableId="324091618">
    <w:abstractNumId w:val="8"/>
  </w:num>
  <w:num w:numId="4" w16cid:durableId="1763647269">
    <w:abstractNumId w:val="9"/>
  </w:num>
  <w:num w:numId="5" w16cid:durableId="1225918933">
    <w:abstractNumId w:val="12"/>
  </w:num>
  <w:num w:numId="6" w16cid:durableId="1313604862">
    <w:abstractNumId w:val="10"/>
  </w:num>
  <w:num w:numId="7" w16cid:durableId="472865557">
    <w:abstractNumId w:val="11"/>
  </w:num>
  <w:num w:numId="8" w16cid:durableId="2137486613">
    <w:abstractNumId w:val="7"/>
  </w:num>
  <w:num w:numId="9" w16cid:durableId="1403991917">
    <w:abstractNumId w:val="6"/>
  </w:num>
  <w:num w:numId="10" w16cid:durableId="1032389709">
    <w:abstractNumId w:val="5"/>
  </w:num>
  <w:num w:numId="11" w16cid:durableId="865798950">
    <w:abstractNumId w:val="4"/>
  </w:num>
  <w:num w:numId="12" w16cid:durableId="169180299">
    <w:abstractNumId w:val="3"/>
  </w:num>
  <w:num w:numId="13" w16cid:durableId="930090351">
    <w:abstractNumId w:val="2"/>
  </w:num>
  <w:num w:numId="14" w16cid:durableId="11036926">
    <w:abstractNumId w:val="1"/>
  </w:num>
  <w:num w:numId="15" w16cid:durableId="22965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E0"/>
    <w:rsid w:val="000148DB"/>
    <w:rsid w:val="00233A2D"/>
    <w:rsid w:val="002554CD"/>
    <w:rsid w:val="00293B83"/>
    <w:rsid w:val="002B4294"/>
    <w:rsid w:val="00333D0D"/>
    <w:rsid w:val="004C049F"/>
    <w:rsid w:val="005000E2"/>
    <w:rsid w:val="006A3CE7"/>
    <w:rsid w:val="00800D33"/>
    <w:rsid w:val="00860179"/>
    <w:rsid w:val="0089714F"/>
    <w:rsid w:val="00A475DA"/>
    <w:rsid w:val="00C6554A"/>
    <w:rsid w:val="00D5222D"/>
    <w:rsid w:val="00DE4BE0"/>
    <w:rsid w:val="00EC474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FB9414A"/>
  <w15:chartTrackingRefBased/>
  <w15:docId w15:val="{F8A2ADF0-A834-4F99-B2A8-06AB309F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Roaming\Microsoft\Templates\Rapport%20d&#8217;&#233;tudiant%20avec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8A7F9D11CA4F09A62B193BCFBC32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9D7F4D-BCFE-419F-9516-3976E24718F2}"/>
      </w:docPartPr>
      <w:docPartBody>
        <w:p w:rsidR="008C4C68" w:rsidRDefault="008C4C68" w:rsidP="00C6554A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8C4C68" w:rsidRDefault="008C4C68">
          <w:pPr>
            <w:pStyle w:val="DF8A7F9D11CA4F09A62B193BCFBC32CC"/>
          </w:pPr>
          <w:r>
            <w:rPr>
              <w:lang w:bidi="fr-FR"/>
            </w:rPr>
            <w:t xml:space="preserve">Consultez d’abord ces quelques </w:t>
          </w:r>
          <w:r>
            <w:rPr>
              <w:lang w:bidi="fr-FR"/>
            </w:rPr>
            <w:t>conseils pour vous aider à mettre en forme votre document. Vous verrez, c’est très facile.</w:t>
          </w:r>
        </w:p>
      </w:docPartBody>
    </w:docPart>
    <w:docPart>
      <w:docPartPr>
        <w:name w:val="310E148A88AA442BA737FA97D61059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CDE0F-996B-4CB0-ADC7-998BB1B224DF}"/>
      </w:docPartPr>
      <w:docPartBody>
        <w:p w:rsidR="008C4C68" w:rsidRPr="00514122" w:rsidRDefault="008C4C68" w:rsidP="00C6554A">
          <w:pPr>
            <w:pStyle w:val="Listepuces"/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8C4C68" w:rsidRPr="00514122" w:rsidRDefault="008C4C68" w:rsidP="00C6554A">
          <w:pPr>
            <w:pStyle w:val="Listepuces"/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8C4C68" w:rsidRDefault="008C4C68">
          <w:pPr>
            <w:pStyle w:val="310E148A88AA442BA737FA97D6105949"/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docPartBody>
    </w:docPart>
    <w:docPart>
      <w:docPartPr>
        <w:name w:val="28394C9F2A3D4A25BFE8A0FA598ACA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E8A88D-3A35-41F5-91C8-8F47528A7532}"/>
      </w:docPartPr>
      <w:docPartBody>
        <w:p w:rsidR="008C4C68" w:rsidRDefault="008C4C68" w:rsidP="00C6554A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8C4C68" w:rsidRDefault="008C4C68">
          <w:pPr>
            <w:pStyle w:val="28394C9F2A3D4A25BFE8A0FA598ACA38"/>
          </w:pPr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64404062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68"/>
    <w:rsid w:val="000148DB"/>
    <w:rsid w:val="008C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E4110EBFA7F42D5AFE3F29C4C498B40">
    <w:name w:val="4E4110EBFA7F42D5AFE3F29C4C498B40"/>
  </w:style>
  <w:style w:type="paragraph" w:customStyle="1" w:styleId="9FAFBC2981AF44C6B2E52462E25DB696">
    <w:name w:val="9FAFBC2981AF44C6B2E52462E25DB696"/>
  </w:style>
  <w:style w:type="paragraph" w:customStyle="1" w:styleId="43DA7956E3A545A2A0541E7ED4A932FF">
    <w:name w:val="43DA7956E3A545A2A0541E7ED4A932FF"/>
  </w:style>
  <w:style w:type="paragraph" w:customStyle="1" w:styleId="375C808054BB436180EFFA000768315A">
    <w:name w:val="375C808054BB436180EFFA000768315A"/>
  </w:style>
  <w:style w:type="paragraph" w:customStyle="1" w:styleId="BFE07B3C1E0A443FA632DA9707E61C5B">
    <w:name w:val="BFE07B3C1E0A443FA632DA9707E61C5B"/>
  </w:style>
  <w:style w:type="paragraph" w:customStyle="1" w:styleId="3E22214EA5004049B00E77AB4F57F82F">
    <w:name w:val="3E22214EA5004049B00E77AB4F57F82F"/>
  </w:style>
  <w:style w:type="paragraph" w:customStyle="1" w:styleId="DF8A7F9D11CA4F09A62B193BCFBC32CC">
    <w:name w:val="DF8A7F9D11CA4F09A62B193BCFBC32CC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sz w:val="22"/>
      <w:szCs w:val="22"/>
      <w:lang w:eastAsia="en-US"/>
      <w14:ligatures w14:val="none"/>
    </w:rPr>
  </w:style>
  <w:style w:type="paragraph" w:customStyle="1" w:styleId="310E148A88AA442BA737FA97D6105949">
    <w:name w:val="310E148A88AA442BA737FA97D6105949"/>
  </w:style>
  <w:style w:type="paragraph" w:customStyle="1" w:styleId="7F5EFB378F3948F9B3A4CEF8115187DA">
    <w:name w:val="7F5EFB378F3948F9B3A4CEF8115187DA"/>
  </w:style>
  <w:style w:type="paragraph" w:customStyle="1" w:styleId="28394C9F2A3D4A25BFE8A0FA598ACA38">
    <w:name w:val="28394C9F2A3D4A25BFE8A0FA598ACA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36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saada</dc:creator>
  <cp:keywords/>
  <dc:description/>
  <cp:lastModifiedBy>Laura SAADA</cp:lastModifiedBy>
  <cp:revision>1</cp:revision>
  <dcterms:created xsi:type="dcterms:W3CDTF">2024-12-12T09:23:00Z</dcterms:created>
  <dcterms:modified xsi:type="dcterms:W3CDTF">2024-12-12T09:59:00Z</dcterms:modified>
</cp:coreProperties>
</file>